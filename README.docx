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C9F5C" w14:textId="2DCBA925" w:rsidR="001E5750" w:rsidRPr="00524EB3" w:rsidRDefault="00521177" w:rsidP="00B06A32">
      <w:pPr>
        <w:pStyle w:val="Title"/>
      </w:pPr>
      <w:bookmarkStart w:id="0" w:name="_Toc56876679"/>
      <w:bookmarkStart w:id="1" w:name="_Toc56876719"/>
      <w:bookmarkStart w:id="2" w:name="_Toc56876875"/>
      <w:bookmarkStart w:id="3" w:name="_Toc56946020"/>
      <w:bookmarkStart w:id="4" w:name="_Toc57028185"/>
      <w:bookmarkStart w:id="5" w:name="_Toc57459720"/>
      <w:r w:rsidRPr="00B06A32">
        <w:t>Project</w:t>
      </w:r>
      <w:bookmarkEnd w:id="0"/>
      <w:bookmarkEnd w:id="1"/>
      <w:bookmarkEnd w:id="2"/>
      <w:bookmarkEnd w:id="3"/>
      <w:r w:rsidR="00276F8E">
        <w:t xml:space="preserve"> (we are updating it regularl</w:t>
      </w:r>
      <w:r w:rsidR="00DF1EC2">
        <w:t>y</w:t>
      </w:r>
      <w:r w:rsidR="00276F8E">
        <w:t>)</w:t>
      </w:r>
      <w:bookmarkEnd w:id="4"/>
      <w:bookmarkEnd w:id="5"/>
    </w:p>
    <w:bookmarkStart w:id="6" w:name="_Toc56876680"/>
    <w:bookmarkStart w:id="7" w:name="_Toc56876720"/>
    <w:bookmarkStart w:id="8" w:name="_Toc56876876"/>
    <w:bookmarkStart w:id="9" w:name="_Toc56946021"/>
    <w:bookmarkStart w:id="10" w:name="_Toc57028186"/>
    <w:bookmarkStart w:id="11" w:name="_Toc57459721"/>
    <w:p w14:paraId="1B3A7673" w14:textId="77777777" w:rsidR="00524EB3" w:rsidRDefault="00524EB3" w:rsidP="00560239">
      <w:pPr>
        <w:pStyle w:val="Subtitle"/>
      </w:pPr>
      <w:r w:rsidRPr="00524EB3">
        <w:rPr>
          <w:rFonts w:ascii="Cooper Black" w:hAnsi="Cooper Black"/>
          <w:noProof/>
          <w:color w:val="FF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B1DE5" wp14:editId="73C68619">
                <wp:simplePos x="0" y="0"/>
                <wp:positionH relativeFrom="column">
                  <wp:posOffset>657316</wp:posOffset>
                </wp:positionH>
                <wp:positionV relativeFrom="paragraph">
                  <wp:posOffset>10886</wp:posOffset>
                </wp:positionV>
                <wp:extent cx="4392386" cy="0"/>
                <wp:effectExtent l="0" t="1270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3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A784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.85pt" to="397.6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" strokecolor="#ffc000" strokeweight="1.5pt">
                <v:stroke joinstyle="miter"/>
              </v:line>
            </w:pict>
          </mc:Fallback>
        </mc:AlternateContent>
      </w:r>
      <w:r w:rsidRPr="00524EB3">
        <w:t xml:space="preserve">EE698V – Machine Learning </w:t>
      </w:r>
      <w:r w:rsidRPr="00560239">
        <w:t>for</w:t>
      </w:r>
      <w:r w:rsidRPr="00524EB3">
        <w:t xml:space="preserve"> Signal Processing</w:t>
      </w:r>
      <w:bookmarkEnd w:id="6"/>
      <w:bookmarkEnd w:id="7"/>
      <w:bookmarkEnd w:id="8"/>
      <w:bookmarkEnd w:id="9"/>
      <w:bookmarkEnd w:id="10"/>
      <w:bookmarkEnd w:id="11"/>
    </w:p>
    <w:p w14:paraId="2CDECE27" w14:textId="77777777" w:rsidR="00524EB3" w:rsidRDefault="00524EB3" w:rsidP="00524EB3">
      <w:pPr>
        <w:rPr>
          <w:lang w:val="en-US"/>
        </w:rPr>
      </w:pPr>
    </w:p>
    <w:p w14:paraId="763C1E4D" w14:textId="413A8BFD" w:rsidR="003139F2" w:rsidRDefault="00B114F0" w:rsidP="003139F2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7B63593E" w14:textId="25CB4999" w:rsidR="003139F2" w:rsidRDefault="00EA29B3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2" w:history="1">
        <w:r w:rsidR="003139F2" w:rsidRPr="0095402F">
          <w:rPr>
            <w:rStyle w:val="Hyperlink"/>
            <w:noProof/>
            <w:lang w:val="en-US"/>
          </w:rPr>
          <w:t>Introduction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_Toc57459722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1</w:t>
        </w:r>
        <w:r w:rsidR="003139F2">
          <w:rPr>
            <w:noProof/>
            <w:webHidden/>
          </w:rPr>
          <w:fldChar w:fldCharType="end"/>
        </w:r>
      </w:hyperlink>
    </w:p>
    <w:p w14:paraId="2D63A7AB" w14:textId="70F56CD4" w:rsidR="003139F2" w:rsidRDefault="00EA29B3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3" w:history="1">
        <w:r w:rsidR="003139F2" w:rsidRPr="0095402F">
          <w:rPr>
            <w:rStyle w:val="Hyperlink"/>
            <w:noProof/>
            <w:lang w:val="en-US"/>
          </w:rPr>
          <w:t>TASK 1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_Toc57459723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6324269B" w14:textId="6E850466" w:rsidR="003139F2" w:rsidRDefault="00EA29B3">
      <w:pPr>
        <w:pStyle w:val="TOC2"/>
        <w:tabs>
          <w:tab w:val="right" w:leader="dot" w:pos="9010"/>
        </w:tabs>
        <w:rPr>
          <w:rFonts w:eastAsiaTheme="minorEastAsia"/>
          <w:noProof/>
        </w:rPr>
      </w:pPr>
      <w:hyperlink w:anchor="_Toc57459724" w:history="1">
        <w:r w:rsidR="003139F2" w:rsidRPr="0095402F">
          <w:rPr>
            <w:rStyle w:val="Hyperlink"/>
            <w:noProof/>
            <w:lang w:val="en-US"/>
          </w:rPr>
          <w:t>Evaluation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_Toc57459724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7CEA0031" w14:textId="42DC208B" w:rsidR="003139F2" w:rsidRDefault="00EA29B3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5" w:history="1">
        <w:r w:rsidR="003139F2" w:rsidRPr="0095402F">
          <w:rPr>
            <w:rStyle w:val="Hyperlink"/>
            <w:noProof/>
            <w:lang w:val="en-US"/>
          </w:rPr>
          <w:t>TASK 2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_Toc57459725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3816499E" w14:textId="4EC6E946" w:rsidR="003139F2" w:rsidRDefault="00EA29B3">
      <w:pPr>
        <w:pStyle w:val="TOC2"/>
        <w:tabs>
          <w:tab w:val="right" w:leader="dot" w:pos="9010"/>
        </w:tabs>
        <w:rPr>
          <w:rFonts w:eastAsiaTheme="minorEastAsia"/>
          <w:noProof/>
        </w:rPr>
      </w:pPr>
      <w:hyperlink w:anchor="_Toc57459726" w:history="1">
        <w:r w:rsidR="003139F2" w:rsidRPr="0095402F">
          <w:rPr>
            <w:rStyle w:val="Hyperlink"/>
            <w:noProof/>
            <w:lang w:val="en-US"/>
          </w:rPr>
          <w:t>Evaluation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_Toc57459726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4A1308F1" w14:textId="17E1F556" w:rsidR="003139F2" w:rsidRDefault="00EA29B3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7" w:history="1">
        <w:r w:rsidR="003139F2" w:rsidRPr="0095402F">
          <w:rPr>
            <w:rStyle w:val="Hyperlink"/>
            <w:noProof/>
            <w:lang w:val="en-US"/>
          </w:rPr>
          <w:t>Competition Rules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_Toc57459727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2</w:t>
        </w:r>
        <w:r w:rsidR="003139F2">
          <w:rPr>
            <w:noProof/>
            <w:webHidden/>
          </w:rPr>
          <w:fldChar w:fldCharType="end"/>
        </w:r>
      </w:hyperlink>
    </w:p>
    <w:p w14:paraId="574AD785" w14:textId="77C738A5" w:rsidR="003139F2" w:rsidRDefault="00EA29B3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8" w:history="1">
        <w:r w:rsidR="003139F2" w:rsidRPr="0095402F">
          <w:rPr>
            <w:rStyle w:val="Hyperlink"/>
            <w:noProof/>
            <w:lang w:val="en-US"/>
          </w:rPr>
          <w:t>Codes and Format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_Toc57459728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3</w:t>
        </w:r>
        <w:r w:rsidR="003139F2">
          <w:rPr>
            <w:noProof/>
            <w:webHidden/>
          </w:rPr>
          <w:fldChar w:fldCharType="end"/>
        </w:r>
      </w:hyperlink>
    </w:p>
    <w:p w14:paraId="6D3AFE94" w14:textId="302199FD" w:rsidR="003139F2" w:rsidRDefault="00EA29B3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hyperlink w:anchor="_Toc57459729" w:history="1">
        <w:r w:rsidR="003139F2" w:rsidRPr="0095402F">
          <w:rPr>
            <w:rStyle w:val="Hyperlink"/>
            <w:noProof/>
            <w:lang w:val="en-US"/>
          </w:rPr>
          <w:t>Useful Resources</w:t>
        </w:r>
        <w:r w:rsidR="003139F2">
          <w:rPr>
            <w:noProof/>
            <w:webHidden/>
          </w:rPr>
          <w:tab/>
        </w:r>
        <w:r w:rsidR="003139F2">
          <w:rPr>
            <w:noProof/>
            <w:webHidden/>
          </w:rPr>
          <w:fldChar w:fldCharType="begin"/>
        </w:r>
        <w:r w:rsidR="003139F2">
          <w:rPr>
            <w:noProof/>
            <w:webHidden/>
          </w:rPr>
          <w:instrText xml:space="preserve"> PAGEREF _Toc57459729 \h </w:instrText>
        </w:r>
        <w:r w:rsidR="003139F2">
          <w:rPr>
            <w:noProof/>
            <w:webHidden/>
          </w:rPr>
        </w:r>
        <w:r w:rsidR="003139F2">
          <w:rPr>
            <w:noProof/>
            <w:webHidden/>
          </w:rPr>
          <w:fldChar w:fldCharType="separate"/>
        </w:r>
        <w:r w:rsidR="003139F2">
          <w:rPr>
            <w:noProof/>
            <w:webHidden/>
          </w:rPr>
          <w:t>3</w:t>
        </w:r>
        <w:r w:rsidR="003139F2">
          <w:rPr>
            <w:noProof/>
            <w:webHidden/>
          </w:rPr>
          <w:fldChar w:fldCharType="end"/>
        </w:r>
      </w:hyperlink>
    </w:p>
    <w:p w14:paraId="04A6C697" w14:textId="0B4557E0" w:rsidR="00B114F0" w:rsidRDefault="00B114F0" w:rsidP="00524EB3">
      <w:pPr>
        <w:rPr>
          <w:lang w:val="en-US"/>
        </w:rPr>
      </w:pPr>
      <w:r>
        <w:rPr>
          <w:lang w:val="en-US"/>
        </w:rPr>
        <w:fldChar w:fldCharType="end"/>
      </w:r>
    </w:p>
    <w:p w14:paraId="35B4B1FE" w14:textId="00128B6B" w:rsidR="00B114F0" w:rsidRDefault="00B114F0" w:rsidP="00B114F0">
      <w:pPr>
        <w:pStyle w:val="Heading1"/>
        <w:rPr>
          <w:lang w:val="en-US"/>
        </w:rPr>
      </w:pPr>
      <w:bookmarkStart w:id="12" w:name="_Toc57459722"/>
      <w:r>
        <w:rPr>
          <w:lang w:val="en-US"/>
        </w:rPr>
        <w:t>Introduction</w:t>
      </w:r>
      <w:bookmarkEnd w:id="12"/>
    </w:p>
    <w:p w14:paraId="633A3537" w14:textId="0D1D3CDD" w:rsidR="00A2071F" w:rsidRDefault="000D5873" w:rsidP="00524EB3">
      <w:pPr>
        <w:rPr>
          <w:lang w:val="en-US"/>
        </w:rPr>
      </w:pPr>
      <w:r>
        <w:rPr>
          <w:lang w:val="en-US"/>
        </w:rPr>
        <w:t xml:space="preserve">For the rest of the course, we will be having a hands-on project. </w:t>
      </w:r>
      <w:r w:rsidR="00A2071F">
        <w:rPr>
          <w:lang w:val="en-US"/>
        </w:rPr>
        <w:t xml:space="preserve">You can </w:t>
      </w:r>
      <w:r w:rsidR="00F25138">
        <w:rPr>
          <w:lang w:val="en-US"/>
        </w:rPr>
        <w:t xml:space="preserve">do it individually or </w:t>
      </w:r>
      <w:r w:rsidR="00A2071F">
        <w:rPr>
          <w:lang w:val="en-US"/>
        </w:rPr>
        <w:t xml:space="preserve">form </w:t>
      </w:r>
      <w:r w:rsidR="00F25138">
        <w:rPr>
          <w:lang w:val="en-US"/>
        </w:rPr>
        <w:t xml:space="preserve">a </w:t>
      </w:r>
      <w:r w:rsidR="00A2071F">
        <w:rPr>
          <w:lang w:val="en-US"/>
        </w:rPr>
        <w:t>team of up to 2 students</w:t>
      </w:r>
      <w:r w:rsidR="00F25138">
        <w:rPr>
          <w:lang w:val="en-US"/>
        </w:rPr>
        <w:t xml:space="preserve"> for the project</w:t>
      </w:r>
      <w:r w:rsidR="00A2071F">
        <w:rPr>
          <w:lang w:val="en-US"/>
        </w:rPr>
        <w:t>.</w:t>
      </w:r>
      <w:r w:rsidR="00F25138">
        <w:rPr>
          <w:lang w:val="en-US"/>
        </w:rPr>
        <w:t xml:space="preserve"> Th</w:t>
      </w:r>
      <w:r w:rsidR="00B55DC2">
        <w:rPr>
          <w:lang w:val="en-US"/>
        </w:rPr>
        <w:t xml:space="preserve">is project will serve as </w:t>
      </w:r>
      <w:r w:rsidR="00114A7D">
        <w:rPr>
          <w:lang w:val="en-US"/>
        </w:rPr>
        <w:t xml:space="preserve">a part of </w:t>
      </w:r>
      <w:r w:rsidR="00F25138">
        <w:rPr>
          <w:lang w:val="en-US"/>
        </w:rPr>
        <w:t>end</w:t>
      </w:r>
      <w:r w:rsidR="00114A7D">
        <w:rPr>
          <w:lang w:val="en-US"/>
        </w:rPr>
        <w:t>-</w:t>
      </w:r>
      <w:r w:rsidR="00F25138">
        <w:rPr>
          <w:lang w:val="en-US"/>
        </w:rPr>
        <w:t>sem</w:t>
      </w:r>
      <w:r w:rsidR="00114A7D">
        <w:rPr>
          <w:lang w:val="en-US"/>
        </w:rPr>
        <w:t>. The other part</w:t>
      </w:r>
      <w:r w:rsidR="00F25138">
        <w:rPr>
          <w:lang w:val="en-US"/>
        </w:rPr>
        <w:t xml:space="preserve"> will be </w:t>
      </w:r>
      <w:r w:rsidR="00B55DC2">
        <w:rPr>
          <w:lang w:val="en-US"/>
        </w:rPr>
        <w:t xml:space="preserve">either </w:t>
      </w:r>
      <w:r w:rsidR="001879C5">
        <w:rPr>
          <w:lang w:val="en-US"/>
        </w:rPr>
        <w:t xml:space="preserve">an </w:t>
      </w:r>
      <w:r w:rsidR="00B55DC2">
        <w:rPr>
          <w:lang w:val="en-US"/>
        </w:rPr>
        <w:t>MCQ or a coding exam.</w:t>
      </w:r>
    </w:p>
    <w:p w14:paraId="0A0BCF45" w14:textId="021B389A" w:rsidR="001879C5" w:rsidRDefault="001879C5" w:rsidP="00524EB3">
      <w:pPr>
        <w:rPr>
          <w:lang w:val="en-US"/>
        </w:rPr>
      </w:pPr>
    </w:p>
    <w:p w14:paraId="695717B4" w14:textId="1E09B171" w:rsidR="001879C5" w:rsidRDefault="001879C5" w:rsidP="00524EB3">
      <w:pPr>
        <w:rPr>
          <w:lang w:val="en-US"/>
        </w:rPr>
      </w:pPr>
      <w:r>
        <w:rPr>
          <w:lang w:val="en-US"/>
        </w:rPr>
        <w:t>There are two tasks given below</w:t>
      </w:r>
      <w:r w:rsidR="00EA164F">
        <w:rPr>
          <w:lang w:val="en-US"/>
        </w:rPr>
        <w:t xml:space="preserve"> – both will be evaluated</w:t>
      </w:r>
      <w:r>
        <w:rPr>
          <w:lang w:val="en-US"/>
        </w:rPr>
        <w:t>.</w:t>
      </w:r>
      <w:r w:rsidR="00685397">
        <w:rPr>
          <w:lang w:val="en-US"/>
        </w:rPr>
        <w:t xml:space="preserve"> You can </w:t>
      </w:r>
      <w:r w:rsidR="00970128">
        <w:rPr>
          <w:lang w:val="en-US"/>
        </w:rPr>
        <w:t xml:space="preserve">build your system and </w:t>
      </w:r>
      <w:r w:rsidR="00685397">
        <w:rPr>
          <w:lang w:val="en-US"/>
        </w:rPr>
        <w:t xml:space="preserve">train </w:t>
      </w:r>
      <w:r w:rsidR="00970128">
        <w:rPr>
          <w:lang w:val="en-US"/>
        </w:rPr>
        <w:t xml:space="preserve">it </w:t>
      </w:r>
      <w:r w:rsidR="00685397">
        <w:rPr>
          <w:lang w:val="en-US"/>
        </w:rPr>
        <w:t>using the data given here.</w:t>
      </w:r>
      <w:r>
        <w:rPr>
          <w:lang w:val="en-US"/>
        </w:rPr>
        <w:t xml:space="preserve"> The evaluation will be done on a test set that will be released later around end sem. </w:t>
      </w:r>
      <w:r w:rsidR="00A05C27">
        <w:rPr>
          <w:lang w:val="en-US"/>
        </w:rPr>
        <w:t>S</w:t>
      </w:r>
      <w:r>
        <w:rPr>
          <w:lang w:val="en-US"/>
        </w:rPr>
        <w:t xml:space="preserve">tudents doing the best </w:t>
      </w:r>
      <w:r w:rsidR="00685397">
        <w:rPr>
          <w:lang w:val="en-US"/>
        </w:rPr>
        <w:t>on test set will get more marks.</w:t>
      </w:r>
      <w:r w:rsidR="0009064F">
        <w:rPr>
          <w:lang w:val="en-US"/>
        </w:rPr>
        <w:t xml:space="preserve"> </w:t>
      </w:r>
      <w:r w:rsidR="00FF514F">
        <w:rPr>
          <w:lang w:val="en-US"/>
        </w:rPr>
        <w:t xml:space="preserve">The reports of best performing algorithms will be </w:t>
      </w:r>
      <w:r w:rsidR="00473650">
        <w:rPr>
          <w:lang w:val="en-US"/>
        </w:rPr>
        <w:t>highlighted on the website.</w:t>
      </w:r>
    </w:p>
    <w:p w14:paraId="2C0A66E2" w14:textId="2619B143" w:rsidR="00AD7854" w:rsidRDefault="00AD7854" w:rsidP="00524EB3">
      <w:pPr>
        <w:rPr>
          <w:lang w:val="en-US"/>
        </w:rPr>
      </w:pPr>
    </w:p>
    <w:p w14:paraId="57F1C385" w14:textId="0B1BE9DF" w:rsidR="006B0F7E" w:rsidRDefault="00AD7854" w:rsidP="00524EB3">
      <w:pPr>
        <w:rPr>
          <w:lang w:val="en-US"/>
        </w:rPr>
      </w:pPr>
      <w:r>
        <w:rPr>
          <w:lang w:val="en-US"/>
        </w:rPr>
        <w:t>Final submission consists of</w:t>
      </w:r>
      <w:r w:rsidR="00142CDD">
        <w:rPr>
          <w:lang w:val="en-US"/>
        </w:rPr>
        <w:t xml:space="preserve"> the following</w:t>
      </w:r>
      <w:r w:rsidR="002D042F">
        <w:rPr>
          <w:lang w:val="en-US"/>
        </w:rPr>
        <w:t xml:space="preserve"> files in the folder &lt;</w:t>
      </w:r>
      <w:proofErr w:type="spellStart"/>
      <w:r w:rsidR="002D042F">
        <w:rPr>
          <w:lang w:val="en-US"/>
        </w:rPr>
        <w:t>yourRollNo</w:t>
      </w:r>
      <w:proofErr w:type="spellEnd"/>
      <w:r w:rsidR="002D042F">
        <w:rPr>
          <w:lang w:val="en-US"/>
        </w:rPr>
        <w:t>&gt;.zip</w:t>
      </w:r>
      <w:r>
        <w:rPr>
          <w:lang w:val="en-US"/>
        </w:rPr>
        <w:t xml:space="preserve">: </w:t>
      </w:r>
    </w:p>
    <w:p w14:paraId="6DAF078C" w14:textId="78D67F86" w:rsidR="006B0F7E" w:rsidRPr="006B0F7E" w:rsidRDefault="00AD7854" w:rsidP="006B0F7E">
      <w:pPr>
        <w:pStyle w:val="ListParagraph"/>
        <w:numPr>
          <w:ilvl w:val="0"/>
          <w:numId w:val="2"/>
        </w:numPr>
        <w:rPr>
          <w:lang w:val="en-US"/>
        </w:rPr>
      </w:pPr>
      <w:r w:rsidRPr="006B0F7E">
        <w:rPr>
          <w:lang w:val="en-US"/>
        </w:rPr>
        <w:t>task1_</w:t>
      </w:r>
      <w:r w:rsidR="00807CC1">
        <w:rPr>
          <w:lang w:val="en-US"/>
        </w:rPr>
        <w:t>labels_</w:t>
      </w:r>
      <w:r w:rsidRPr="006B0F7E">
        <w:rPr>
          <w:lang w:val="en-US"/>
        </w:rPr>
        <w:t>test.csv</w:t>
      </w:r>
    </w:p>
    <w:p w14:paraId="6DA776FE" w14:textId="57E73EED" w:rsidR="006B0F7E" w:rsidRDefault="00AD7854" w:rsidP="006B0F7E">
      <w:pPr>
        <w:pStyle w:val="ListParagraph"/>
        <w:numPr>
          <w:ilvl w:val="0"/>
          <w:numId w:val="2"/>
        </w:numPr>
        <w:rPr>
          <w:lang w:val="en-US"/>
        </w:rPr>
      </w:pPr>
      <w:r w:rsidRPr="006B0F7E">
        <w:rPr>
          <w:lang w:val="en-US"/>
        </w:rPr>
        <w:t>task2_</w:t>
      </w:r>
      <w:r w:rsidR="00807CC1">
        <w:rPr>
          <w:lang w:val="en-US"/>
        </w:rPr>
        <w:t>labels_</w:t>
      </w:r>
      <w:r w:rsidRPr="006B0F7E">
        <w:rPr>
          <w:lang w:val="en-US"/>
        </w:rPr>
        <w:t>test.csv</w:t>
      </w:r>
    </w:p>
    <w:p w14:paraId="40415415" w14:textId="5D65DEB1" w:rsidR="006B0F7E" w:rsidRDefault="006B0F7E" w:rsidP="006B0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task1_</w:t>
      </w:r>
      <w:proofErr w:type="gramStart"/>
      <w:r w:rsidR="00944A0F">
        <w:rPr>
          <w:lang w:val="en-US"/>
        </w:rPr>
        <w:t>code.ipynb</w:t>
      </w:r>
      <w:proofErr w:type="gramEnd"/>
    </w:p>
    <w:p w14:paraId="28412944" w14:textId="281D08EA" w:rsidR="00944A0F" w:rsidRDefault="00944A0F" w:rsidP="006B0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task2_</w:t>
      </w:r>
      <w:proofErr w:type="gramStart"/>
      <w:r>
        <w:rPr>
          <w:lang w:val="en-US"/>
        </w:rPr>
        <w:t>code.ipynb</w:t>
      </w:r>
      <w:proofErr w:type="gramEnd"/>
    </w:p>
    <w:p w14:paraId="726CD7AA" w14:textId="4B38B1C6" w:rsidR="00944A0F" w:rsidRDefault="00944A0F" w:rsidP="006B0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report.pdf</w:t>
      </w:r>
    </w:p>
    <w:p w14:paraId="5908C787" w14:textId="4797BE99" w:rsidR="0043748B" w:rsidRPr="006B0F7E" w:rsidRDefault="0043748B" w:rsidP="0043748B">
      <w:pPr>
        <w:pStyle w:val="ListParagraph"/>
        <w:ind w:left="0"/>
        <w:rPr>
          <w:lang w:val="en-US"/>
        </w:rPr>
      </w:pPr>
      <w:r>
        <w:rPr>
          <w:lang w:val="en-US"/>
        </w:rPr>
        <w:t>Upload the folder &lt;</w:t>
      </w:r>
      <w:proofErr w:type="spellStart"/>
      <w:r>
        <w:rPr>
          <w:lang w:val="en-US"/>
        </w:rPr>
        <w:t>yourRollNo</w:t>
      </w:r>
      <w:proofErr w:type="spellEnd"/>
      <w:r>
        <w:rPr>
          <w:lang w:val="en-US"/>
        </w:rPr>
        <w:t>&gt;.zip to the</w:t>
      </w:r>
      <w:r w:rsidR="00794AAA">
        <w:rPr>
          <w:lang w:val="en-US"/>
        </w:rPr>
        <w:t xml:space="preserve"> portal.</w:t>
      </w:r>
    </w:p>
    <w:p w14:paraId="0424D326" w14:textId="77777777" w:rsidR="00A2071F" w:rsidRDefault="00A2071F" w:rsidP="00524EB3">
      <w:pPr>
        <w:rPr>
          <w:lang w:val="en-US"/>
        </w:rPr>
      </w:pPr>
    </w:p>
    <w:p w14:paraId="2218A899" w14:textId="4B1873F1" w:rsidR="000D5873" w:rsidRDefault="000D5873" w:rsidP="00524EB3">
      <w:pPr>
        <w:rPr>
          <w:lang w:val="en-US"/>
        </w:rPr>
      </w:pPr>
      <w:r>
        <w:rPr>
          <w:lang w:val="en-US"/>
        </w:rPr>
        <w:t xml:space="preserve">It is </w:t>
      </w:r>
      <w:r w:rsidR="006A3F8F">
        <w:rPr>
          <w:lang w:val="en-US"/>
        </w:rPr>
        <w:t xml:space="preserve">an </w:t>
      </w:r>
      <w:r>
        <w:rPr>
          <w:lang w:val="en-US"/>
        </w:rPr>
        <w:t>audio classification problem</w:t>
      </w:r>
      <w:r w:rsidR="006A3F8F">
        <w:rPr>
          <w:lang w:val="en-US"/>
        </w:rPr>
        <w:t>, technically known as "Audio Event Detection"</w:t>
      </w:r>
      <w:r>
        <w:rPr>
          <w:lang w:val="en-US"/>
        </w:rPr>
        <w:t xml:space="preserve">. The </w:t>
      </w:r>
      <w:r w:rsidR="009847DF">
        <w:rPr>
          <w:lang w:val="en-US"/>
        </w:rPr>
        <w:t>content</w:t>
      </w:r>
      <w:r>
        <w:rPr>
          <w:lang w:val="en-US"/>
        </w:rPr>
        <w:t xml:space="preserve"> is available here: </w:t>
      </w:r>
    </w:p>
    <w:p w14:paraId="2708C861" w14:textId="77777777" w:rsidR="006A3F8F" w:rsidRDefault="00EA29B3" w:rsidP="00524EB3">
      <w:pPr>
        <w:rPr>
          <w:lang w:val="en-US"/>
        </w:rPr>
      </w:pPr>
      <w:hyperlink r:id="rId5" w:history="1">
        <w:r w:rsidR="006A3F8F" w:rsidRPr="006D14DE">
          <w:rPr>
            <w:rStyle w:val="Hyperlink"/>
            <w:lang w:val="en-US"/>
          </w:rPr>
          <w:t>https://iitk-my.sharepoint.com/:f:/g/personal/vipular_iitk_ac_in/EqibR9AbEi9GiPeGGOZUeVsBn78UyhMHVF0hL_yAl8IxAg?e=c7upzH</w:t>
        </w:r>
      </w:hyperlink>
      <w:r w:rsidR="006A3F8F">
        <w:rPr>
          <w:lang w:val="en-US"/>
        </w:rPr>
        <w:t xml:space="preserve"> </w:t>
      </w:r>
    </w:p>
    <w:p w14:paraId="16FC0011" w14:textId="615A6DE1" w:rsidR="000D5873" w:rsidRDefault="00097F0D" w:rsidP="00524EB3">
      <w:pPr>
        <w:rPr>
          <w:lang w:val="en-US"/>
        </w:rPr>
      </w:pPr>
      <w:r>
        <w:rPr>
          <w:lang w:val="en-US"/>
        </w:rPr>
        <w:t>See</w:t>
      </w:r>
      <w:r w:rsidR="009847DF">
        <w:rPr>
          <w:lang w:val="en-US"/>
        </w:rPr>
        <w:t xml:space="preserve"> README.docx for description.</w:t>
      </w:r>
    </w:p>
    <w:p w14:paraId="5C9B42F2" w14:textId="77777777" w:rsidR="009847DF" w:rsidRDefault="009847DF" w:rsidP="00524EB3">
      <w:pPr>
        <w:rPr>
          <w:lang w:val="en-US"/>
        </w:rPr>
      </w:pPr>
    </w:p>
    <w:p w14:paraId="0C2590B2" w14:textId="77777777" w:rsidR="001838A2" w:rsidRDefault="000D5873" w:rsidP="00524EB3">
      <w:pPr>
        <w:rPr>
          <w:lang w:val="en-US"/>
        </w:rPr>
      </w:pPr>
      <w:r>
        <w:rPr>
          <w:lang w:val="en-US"/>
        </w:rPr>
        <w:t>Each audio file corresponds to an event class</w:t>
      </w:r>
      <w:r w:rsidR="004B18E7">
        <w:rPr>
          <w:lang w:val="en-US"/>
        </w:rPr>
        <w:t xml:space="preserve">, e.g., children-playing, dog-barking, drilling, etc. </w:t>
      </w:r>
      <w:r w:rsidR="008B7B04">
        <w:rPr>
          <w:lang w:val="en-US"/>
        </w:rPr>
        <w:t>The folder "audio_train</w:t>
      </w:r>
      <w:r w:rsidR="00AF007F">
        <w:rPr>
          <w:lang w:val="en-US"/>
        </w:rPr>
        <w:t>_1ch</w:t>
      </w:r>
      <w:r w:rsidR="009847DF">
        <w:rPr>
          <w:lang w:val="en-US"/>
        </w:rPr>
        <w:t>/</w:t>
      </w:r>
      <w:r w:rsidR="008B7B04">
        <w:rPr>
          <w:lang w:val="en-US"/>
        </w:rPr>
        <w:t xml:space="preserve">" contains the </w:t>
      </w:r>
      <w:r w:rsidR="001838A2">
        <w:rPr>
          <w:lang w:val="en-US"/>
        </w:rPr>
        <w:t xml:space="preserve">mono </w:t>
      </w:r>
      <w:r w:rsidR="008B7B04">
        <w:rPr>
          <w:lang w:val="en-US"/>
        </w:rPr>
        <w:t>audio files</w:t>
      </w:r>
      <w:r w:rsidR="00AF007F">
        <w:rPr>
          <w:lang w:val="en-US"/>
        </w:rPr>
        <w:t xml:space="preserve"> (1761 wav files)</w:t>
      </w:r>
      <w:r w:rsidR="008B7B04">
        <w:rPr>
          <w:lang w:val="en-US"/>
        </w:rPr>
        <w:t xml:space="preserve"> and the file "labels_train.csv" contains the class labels.</w:t>
      </w:r>
      <w:r w:rsidR="0079156F">
        <w:rPr>
          <w:lang w:val="en-US"/>
        </w:rPr>
        <w:t xml:space="preserve"> </w:t>
      </w:r>
    </w:p>
    <w:p w14:paraId="4B6435A6" w14:textId="481CF111" w:rsidR="006A3F8F" w:rsidRDefault="00EE58EB" w:rsidP="00524EB3">
      <w:pPr>
        <w:rPr>
          <w:lang w:val="en-US"/>
        </w:rPr>
      </w:pPr>
      <w:r>
        <w:rPr>
          <w:lang w:val="en-US"/>
        </w:rPr>
        <w:lastRenderedPageBreak/>
        <w:t>If you find g-drive to be convenient, t</w:t>
      </w:r>
      <w:r w:rsidR="0079156F">
        <w:rPr>
          <w:lang w:val="en-US"/>
        </w:rPr>
        <w:t xml:space="preserve">he same mono audio files are also available at </w:t>
      </w:r>
      <w:hyperlink r:id="rId6" w:history="1">
        <w:r w:rsidR="0079156F" w:rsidRPr="00A56FE5">
          <w:rPr>
            <w:rStyle w:val="Hyperlink"/>
            <w:lang w:val="en-US"/>
          </w:rPr>
          <w:t>https://drive.google.com/drive/folders/1idzxvhkKEFh5TbfZ4Rk9cMKZhtLcSbwJ?usp=sharing</w:t>
        </w:r>
      </w:hyperlink>
    </w:p>
    <w:p w14:paraId="45B47B46" w14:textId="77777777" w:rsidR="004B18E7" w:rsidRDefault="004B18E7" w:rsidP="00524EB3">
      <w:pPr>
        <w:rPr>
          <w:lang w:val="en-US"/>
        </w:rPr>
      </w:pPr>
    </w:p>
    <w:p w14:paraId="37EA067F" w14:textId="48AB25D0" w:rsidR="004B18E7" w:rsidRDefault="004B18E7" w:rsidP="00521177">
      <w:pPr>
        <w:pStyle w:val="Heading1"/>
        <w:rPr>
          <w:lang w:val="en-US"/>
        </w:rPr>
      </w:pPr>
      <w:bookmarkStart w:id="13" w:name="_Toc57459723"/>
      <w:r>
        <w:rPr>
          <w:lang w:val="en-US"/>
        </w:rPr>
        <w:t>TASK 1</w:t>
      </w:r>
      <w:bookmarkEnd w:id="13"/>
    </w:p>
    <w:p w14:paraId="2807F65A" w14:textId="77777777" w:rsidR="006A3F8F" w:rsidRPr="006A3F8F" w:rsidRDefault="006A3F8F" w:rsidP="006A3F8F">
      <w:pPr>
        <w:rPr>
          <w:lang w:val="en-US"/>
        </w:rPr>
      </w:pPr>
    </w:p>
    <w:p w14:paraId="5482A7B8" w14:textId="77777777" w:rsidR="004B18E7" w:rsidRDefault="004B18E7" w:rsidP="00524EB3">
      <w:pPr>
        <w:rPr>
          <w:lang w:val="en-US"/>
        </w:rPr>
      </w:pPr>
      <w:r>
        <w:rPr>
          <w:lang w:val="en-US"/>
        </w:rPr>
        <w:t>Given an audio file corresponds to a single event, find out that event.</w:t>
      </w:r>
    </w:p>
    <w:p w14:paraId="3369338F" w14:textId="65AA8B80" w:rsidR="004B18E7" w:rsidRDefault="00521177" w:rsidP="00524EB3">
      <w:pPr>
        <w:rPr>
          <w:lang w:val="en-US"/>
        </w:rPr>
      </w:pPr>
      <w:r>
        <w:rPr>
          <w:rFonts w:ascii="Cooper Black" w:hAnsi="Cooper Black"/>
          <w:noProof/>
          <w:color w:val="0070C0"/>
          <w:lang w:val="en-US"/>
        </w:rPr>
        <w:drawing>
          <wp:inline distT="0" distB="0" distL="0" distR="0" wp14:anchorId="7F05B582" wp14:editId="00547145">
            <wp:extent cx="1524000" cy="69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vie::/Users/vipular/OneDrive - IIT Kanpur/Work/2020-II/Courses/MLSP/stuff/AED_project/shared_train/audio_train/14387-9-0-12.wav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79B" w14:textId="7AD71DA9" w:rsidR="00521177" w:rsidRPr="00C96791" w:rsidRDefault="00C96791" w:rsidP="00C96791">
      <w:pPr>
        <w:pStyle w:val="Caption"/>
        <w:rPr>
          <w:rFonts w:ascii="Cooper Black" w:hAnsi="Cooper Black"/>
          <w:noProof/>
          <w:color w:val="0070C0"/>
          <w:lang w:val="en-US"/>
        </w:rPr>
      </w:pPr>
      <w:r>
        <w:t xml:space="preserve">Task </w:t>
      </w:r>
      <w:r w:rsidR="00EA29B3">
        <w:fldChar w:fldCharType="begin"/>
      </w:r>
      <w:r w:rsidR="00EA29B3">
        <w:instrText xml:space="preserve"> SEQ Figure \* ARABIC </w:instrText>
      </w:r>
      <w:r w:rsidR="00EA29B3">
        <w:fldChar w:fldCharType="separate"/>
      </w:r>
      <w:r>
        <w:rPr>
          <w:noProof/>
        </w:rPr>
        <w:t>1</w:t>
      </w:r>
      <w:r w:rsidR="00EA29B3">
        <w:rPr>
          <w:noProof/>
        </w:rPr>
        <w:fldChar w:fldCharType="end"/>
      </w:r>
      <w:r>
        <w:t xml:space="preserve"> example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street_music</w:t>
      </w:r>
      <w:proofErr w:type="spellEnd"/>
      <w:r>
        <w:rPr>
          <w:lang w:val="en-US"/>
        </w:rPr>
        <w:t xml:space="preserve"> (right click to Play)</w:t>
      </w:r>
    </w:p>
    <w:p w14:paraId="75DCF572" w14:textId="77777777" w:rsidR="00521177" w:rsidRDefault="00521177" w:rsidP="00524EB3">
      <w:pPr>
        <w:rPr>
          <w:lang w:val="en-US"/>
        </w:rPr>
      </w:pPr>
    </w:p>
    <w:p w14:paraId="38C102D6" w14:textId="0C0C2319" w:rsidR="00521177" w:rsidRDefault="00521177" w:rsidP="00D94CCD">
      <w:pPr>
        <w:pStyle w:val="Heading2"/>
        <w:rPr>
          <w:lang w:val="en-US"/>
        </w:rPr>
      </w:pPr>
      <w:bookmarkStart w:id="14" w:name="_Toc57459724"/>
      <w:r>
        <w:rPr>
          <w:lang w:val="en-US"/>
        </w:rPr>
        <w:t>Evaluation</w:t>
      </w:r>
      <w:bookmarkEnd w:id="14"/>
    </w:p>
    <w:p w14:paraId="5F969F49" w14:textId="24416BB3" w:rsidR="00521177" w:rsidRDefault="00C1587E" w:rsidP="00524EB3">
      <w:pPr>
        <w:rPr>
          <w:lang w:val="en-US"/>
        </w:rPr>
      </w:pPr>
      <w:r>
        <w:rPr>
          <w:lang w:val="en-US"/>
        </w:rPr>
        <w:t>Accuracy</w:t>
      </w:r>
    </w:p>
    <w:p w14:paraId="3069A1AA" w14:textId="77777777" w:rsidR="00521177" w:rsidRDefault="00521177" w:rsidP="00524EB3">
      <w:pPr>
        <w:rPr>
          <w:lang w:val="en-US"/>
        </w:rPr>
      </w:pPr>
    </w:p>
    <w:p w14:paraId="5F6BD10B" w14:textId="2946A5F7" w:rsidR="004B18E7" w:rsidRDefault="004B18E7" w:rsidP="00521177">
      <w:pPr>
        <w:pStyle w:val="Heading1"/>
        <w:rPr>
          <w:lang w:val="en-US"/>
        </w:rPr>
      </w:pPr>
      <w:bookmarkStart w:id="15" w:name="_Toc57459725"/>
      <w:r>
        <w:rPr>
          <w:lang w:val="en-US"/>
        </w:rPr>
        <w:t>TASK 2</w:t>
      </w:r>
      <w:bookmarkEnd w:id="15"/>
    </w:p>
    <w:p w14:paraId="463F8E7A" w14:textId="77777777" w:rsidR="006A3F8F" w:rsidRPr="006A3F8F" w:rsidRDefault="006A3F8F" w:rsidP="006A3F8F">
      <w:pPr>
        <w:rPr>
          <w:lang w:val="en-US"/>
        </w:rPr>
      </w:pPr>
    </w:p>
    <w:p w14:paraId="0F49C55A" w14:textId="2FAB6FBE" w:rsidR="004B18E7" w:rsidRDefault="004B18E7" w:rsidP="00524EB3">
      <w:pPr>
        <w:rPr>
          <w:lang w:val="en-US"/>
        </w:rPr>
      </w:pPr>
      <w:r>
        <w:rPr>
          <w:lang w:val="en-US"/>
        </w:rPr>
        <w:t>Given an audio file contains a sequence of events</w:t>
      </w:r>
      <w:r w:rsidR="00AB0935">
        <w:rPr>
          <w:lang w:val="en-US"/>
        </w:rPr>
        <w:t xml:space="preserve"> occurring one after the other</w:t>
      </w:r>
      <w:r>
        <w:rPr>
          <w:lang w:val="en-US"/>
        </w:rPr>
        <w:t xml:space="preserve">, find out </w:t>
      </w:r>
      <w:r w:rsidR="00521177">
        <w:rPr>
          <w:lang w:val="en-US"/>
        </w:rPr>
        <w:t>that sequence of</w:t>
      </w:r>
      <w:r>
        <w:rPr>
          <w:lang w:val="en-US"/>
        </w:rPr>
        <w:t xml:space="preserve"> events.</w:t>
      </w:r>
      <w:r w:rsidR="001F7A16">
        <w:rPr>
          <w:lang w:val="en-US"/>
        </w:rPr>
        <w:t xml:space="preserve"> A sequence can contain at least 1 and at most 5 events</w:t>
      </w:r>
      <w:r w:rsidR="004F2AA5">
        <w:rPr>
          <w:lang w:val="en-US"/>
        </w:rPr>
        <w:t>.</w:t>
      </w:r>
    </w:p>
    <w:p w14:paraId="1C24B7CF" w14:textId="77777777" w:rsidR="00521177" w:rsidRDefault="00521177" w:rsidP="00521177">
      <w:pPr>
        <w:keepNext/>
      </w:pPr>
      <w:r>
        <w:rPr>
          <w:rFonts w:ascii="Cooper Black" w:hAnsi="Cooper Black"/>
          <w:noProof/>
          <w:color w:val="0070C0"/>
          <w:lang w:val="en-US"/>
        </w:rPr>
        <w:drawing>
          <wp:inline distT="0" distB="0" distL="0" distR="0" wp14:anchorId="759C7902" wp14:editId="0EDB44A1">
            <wp:extent cx="15240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::/Users/vipular/OneDrive - IIT Kanpur/Work/2020-II/Courses/MLSP/stuff/AED_project/task2.wav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36D2" w14:textId="0B55659A" w:rsidR="00521177" w:rsidRPr="00451A69" w:rsidRDefault="00521177" w:rsidP="00521177">
      <w:pPr>
        <w:pStyle w:val="Caption"/>
        <w:rPr>
          <w:rFonts w:ascii="Cooper Black" w:hAnsi="Cooper Black"/>
          <w:noProof/>
          <w:color w:val="0070C0"/>
          <w:lang w:val="en-US"/>
        </w:rPr>
      </w:pPr>
      <w:r>
        <w:t xml:space="preserve">Task </w:t>
      </w:r>
      <w:r w:rsidR="00EA29B3">
        <w:fldChar w:fldCharType="begin"/>
      </w:r>
      <w:r w:rsidR="00EA29B3">
        <w:instrText xml:space="preserve"> SEQ Figure \* ARABIC </w:instrText>
      </w:r>
      <w:r w:rsidR="00EA29B3">
        <w:fldChar w:fldCharType="separate"/>
      </w:r>
      <w:r>
        <w:rPr>
          <w:noProof/>
        </w:rPr>
        <w:t>2</w:t>
      </w:r>
      <w:r w:rsidR="00EA29B3">
        <w:rPr>
          <w:noProof/>
        </w:rPr>
        <w:fldChar w:fldCharType="end"/>
      </w:r>
      <w:r>
        <w:t xml:space="preserve"> example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street_music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dog_bark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engine_idling</w:t>
      </w:r>
      <w:proofErr w:type="spellEnd"/>
      <w:r w:rsidR="00451A69">
        <w:rPr>
          <w:lang w:val="en-US"/>
        </w:rPr>
        <w:t xml:space="preserve"> (right click to Play)</w:t>
      </w:r>
    </w:p>
    <w:p w14:paraId="34C00017" w14:textId="77777777" w:rsidR="00521177" w:rsidRDefault="00521177" w:rsidP="00521177">
      <w:pPr>
        <w:rPr>
          <w:lang w:val="en-US"/>
        </w:rPr>
      </w:pPr>
    </w:p>
    <w:p w14:paraId="44D0381D" w14:textId="1659BF49" w:rsidR="00521177" w:rsidRDefault="00521177" w:rsidP="00D94CCD">
      <w:pPr>
        <w:pStyle w:val="Heading2"/>
        <w:rPr>
          <w:lang w:val="en-US"/>
        </w:rPr>
      </w:pPr>
      <w:bookmarkStart w:id="16" w:name="_Toc57459726"/>
      <w:r>
        <w:rPr>
          <w:lang w:val="en-US"/>
        </w:rPr>
        <w:t>Evaluation</w:t>
      </w:r>
      <w:bookmarkEnd w:id="16"/>
    </w:p>
    <w:p w14:paraId="07386F70" w14:textId="5FF3CEAF" w:rsidR="00521177" w:rsidRDefault="00521177" w:rsidP="00521177">
      <w:pPr>
        <w:rPr>
          <w:lang w:val="en-US"/>
        </w:rPr>
      </w:pPr>
      <w:r>
        <w:rPr>
          <w:lang w:val="en-US"/>
        </w:rPr>
        <w:t>Edit distance</w:t>
      </w:r>
    </w:p>
    <w:p w14:paraId="7803535F" w14:textId="58411040" w:rsidR="009C2A8D" w:rsidRDefault="009C2A8D" w:rsidP="00E57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Return sequence of classes separated by </w:t>
      </w:r>
      <w:r w:rsidR="00135234">
        <w:rPr>
          <w:lang w:val="en-US"/>
        </w:rPr>
        <w:t xml:space="preserve">hyphen </w:t>
      </w:r>
      <w:r>
        <w:rPr>
          <w:lang w:val="en-US"/>
        </w:rPr>
        <w:t xml:space="preserve">"-". </w:t>
      </w:r>
    </w:p>
    <w:p w14:paraId="03B9CEAF" w14:textId="1BE66913" w:rsidR="009C2A8D" w:rsidRDefault="009C2A8D" w:rsidP="009C2A8D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street_music-dog_bark-engine_idling</w:t>
      </w:r>
      <w:proofErr w:type="spellEnd"/>
      <w:r>
        <w:rPr>
          <w:lang w:val="en-US"/>
        </w:rPr>
        <w:t xml:space="preserve"> </w:t>
      </w:r>
    </w:p>
    <w:p w14:paraId="274D09EF" w14:textId="738AB97C" w:rsidR="00E5777A" w:rsidRPr="00E5777A" w:rsidRDefault="00775BB6" w:rsidP="00E577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Labels</w:t>
      </w:r>
      <w:r w:rsidR="00E5777A">
        <w:rPr>
          <w:lang w:val="en-US"/>
        </w:rPr>
        <w:t xml:space="preserve"> </w:t>
      </w:r>
      <w:r w:rsidR="00B16C2E">
        <w:rPr>
          <w:lang w:val="en-US"/>
        </w:rPr>
        <w:t>would</w:t>
      </w:r>
      <w:r w:rsidR="00E5777A">
        <w:rPr>
          <w:lang w:val="en-US"/>
        </w:rPr>
        <w:t xml:space="preserve"> not re</w:t>
      </w:r>
      <w:r w:rsidR="00B16C2E">
        <w:rPr>
          <w:lang w:val="en-US"/>
        </w:rPr>
        <w:t>peat consecutively, e.g.</w:t>
      </w:r>
      <w:r w:rsidR="009831F4">
        <w:rPr>
          <w:lang w:val="en-US"/>
        </w:rPr>
        <w:t>,</w:t>
      </w:r>
      <w:r w:rsidR="00B16C2E">
        <w:rPr>
          <w:lang w:val="en-US"/>
        </w:rPr>
        <w:t xml:space="preserve"> </w:t>
      </w:r>
      <w:proofErr w:type="spellStart"/>
      <w:r w:rsidR="00B16C2E">
        <w:rPr>
          <w:lang w:val="en-US"/>
        </w:rPr>
        <w:t>street_music-dog_bark-dog_bark</w:t>
      </w:r>
      <w:proofErr w:type="spellEnd"/>
      <w:r w:rsidR="00B16C2E">
        <w:rPr>
          <w:lang w:val="en-US"/>
        </w:rPr>
        <w:t xml:space="preserve"> w</w:t>
      </w:r>
      <w:r w:rsidR="009C2A8D">
        <w:rPr>
          <w:lang w:val="en-US"/>
        </w:rPr>
        <w:t xml:space="preserve">ill be labeled as </w:t>
      </w:r>
      <w:proofErr w:type="spellStart"/>
      <w:r w:rsidR="009C2A8D">
        <w:rPr>
          <w:lang w:val="en-US"/>
        </w:rPr>
        <w:t>street_music-dog_bark</w:t>
      </w:r>
      <w:proofErr w:type="spellEnd"/>
    </w:p>
    <w:p w14:paraId="5ABC652A" w14:textId="40D2734A" w:rsidR="00A07367" w:rsidRDefault="00A07367" w:rsidP="00521177">
      <w:pPr>
        <w:rPr>
          <w:lang w:val="en-US"/>
        </w:rPr>
      </w:pPr>
    </w:p>
    <w:p w14:paraId="649DB2A0" w14:textId="77C3B012" w:rsidR="0004045E" w:rsidRDefault="0004045E" w:rsidP="003449BF">
      <w:pPr>
        <w:pStyle w:val="Heading1"/>
        <w:rPr>
          <w:lang w:val="en-US"/>
        </w:rPr>
      </w:pPr>
      <w:bookmarkStart w:id="17" w:name="_Toc57459727"/>
      <w:r>
        <w:rPr>
          <w:lang w:val="en-US"/>
        </w:rPr>
        <w:t>Competition Rules</w:t>
      </w:r>
      <w:bookmarkEnd w:id="17"/>
    </w:p>
    <w:p w14:paraId="5D3B41E5" w14:textId="1B7BE16E" w:rsidR="00EA2609" w:rsidRDefault="00EA2609" w:rsidP="00344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extra</w:t>
      </w:r>
      <w:r w:rsidR="00762E3D">
        <w:rPr>
          <w:lang w:val="en-US"/>
        </w:rPr>
        <w:t>/external</w:t>
      </w:r>
      <w:r>
        <w:rPr>
          <w:lang w:val="en-US"/>
        </w:rPr>
        <w:t xml:space="preserve"> data allowed for training</w:t>
      </w:r>
      <w:r w:rsidR="00762E3D">
        <w:rPr>
          <w:lang w:val="en-US"/>
        </w:rPr>
        <w:t>. You can use only the training data provided.</w:t>
      </w:r>
    </w:p>
    <w:p w14:paraId="52542F58" w14:textId="6CDC5F27" w:rsidR="003449BF" w:rsidRDefault="003449BF" w:rsidP="00344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Allowed libraries: </w:t>
      </w:r>
    </w:p>
    <w:p w14:paraId="20DDE707" w14:textId="215F4A84" w:rsidR="003449BF" w:rsidRDefault="00C35A42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data processing: </w:t>
      </w:r>
      <w:proofErr w:type="spellStart"/>
      <w:r w:rsidR="003449BF">
        <w:rPr>
          <w:lang w:val="en-US"/>
        </w:rPr>
        <w:t>Numpy</w:t>
      </w:r>
      <w:proofErr w:type="spellEnd"/>
      <w:r w:rsidR="002C49C9">
        <w:rPr>
          <w:lang w:val="en-US"/>
        </w:rPr>
        <w:t>, pandas</w:t>
      </w:r>
    </w:p>
    <w:p w14:paraId="6ED4DDFC" w14:textId="1C17BD94" w:rsidR="00725D50" w:rsidRDefault="00C35A42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General libraries: </w:t>
      </w:r>
      <w:r w:rsidR="00C60691">
        <w:rPr>
          <w:lang w:val="en-US"/>
        </w:rPr>
        <w:t xml:space="preserve">glob, </w:t>
      </w:r>
      <w:proofErr w:type="spellStart"/>
      <w:r w:rsidR="002C49C9">
        <w:rPr>
          <w:lang w:val="en-US"/>
        </w:rPr>
        <w:t>pdb</w:t>
      </w:r>
      <w:proofErr w:type="spellEnd"/>
      <w:r w:rsidR="002C49C9">
        <w:rPr>
          <w:lang w:val="en-US"/>
        </w:rPr>
        <w:t xml:space="preserve">, string,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</w:t>
      </w:r>
    </w:p>
    <w:p w14:paraId="54E851D1" w14:textId="77777777" w:rsidR="00C35A42" w:rsidRPr="002C49C9" w:rsidRDefault="00C35A42" w:rsidP="00C35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ML: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, </w:t>
      </w:r>
      <w:r w:rsidRPr="002C49C9">
        <w:rPr>
          <w:lang w:val="en-US"/>
        </w:rPr>
        <w:t>Scikit-learn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Levenshtein</w:t>
      </w:r>
      <w:proofErr w:type="spellEnd"/>
    </w:p>
    <w:p w14:paraId="770A56E0" w14:textId="3E7607E8" w:rsidR="003449BF" w:rsidRDefault="00C35A42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</w:t>
      </w:r>
      <w:r w:rsidR="003449BF">
        <w:rPr>
          <w:lang w:val="en-US"/>
        </w:rPr>
        <w:t>or audio processing/feature extraction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librosa</w:t>
      </w:r>
      <w:proofErr w:type="spellEnd"/>
    </w:p>
    <w:p w14:paraId="7791B4FB" w14:textId="0A93FB47" w:rsidR="003449BF" w:rsidRDefault="00C35A42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deep learning: </w:t>
      </w:r>
      <w:proofErr w:type="spellStart"/>
      <w:r w:rsidR="003449BF">
        <w:rPr>
          <w:lang w:val="en-US"/>
        </w:rPr>
        <w:t>Keras</w:t>
      </w:r>
      <w:proofErr w:type="spellEnd"/>
      <w:r w:rsidR="003449BF">
        <w:rPr>
          <w:lang w:val="en-US"/>
        </w:rPr>
        <w:t xml:space="preserve">, </w:t>
      </w:r>
      <w:proofErr w:type="spellStart"/>
      <w:r w:rsidR="003449BF">
        <w:rPr>
          <w:lang w:val="en-US"/>
        </w:rPr>
        <w:t>tensorflow</w:t>
      </w:r>
      <w:proofErr w:type="spellEnd"/>
      <w:r w:rsidR="003449BF">
        <w:rPr>
          <w:lang w:val="en-US"/>
        </w:rPr>
        <w:t xml:space="preserve">, </w:t>
      </w:r>
      <w:proofErr w:type="spellStart"/>
      <w:r w:rsidR="003449BF">
        <w:rPr>
          <w:lang w:val="en-US"/>
        </w:rPr>
        <w:t>pytorch</w:t>
      </w:r>
      <w:proofErr w:type="spellEnd"/>
      <w:r w:rsidR="003449BF">
        <w:rPr>
          <w:lang w:val="en-US"/>
        </w:rPr>
        <w:t xml:space="preserve"> </w:t>
      </w:r>
    </w:p>
    <w:p w14:paraId="66A505AA" w14:textId="7957037B" w:rsidR="002D33AC" w:rsidRDefault="00265DAC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For HMMs: </w:t>
      </w:r>
      <w:hyperlink r:id="rId8" w:history="1">
        <w:r w:rsidRPr="006D14DE">
          <w:rPr>
            <w:rStyle w:val="Hyperlink"/>
            <w:lang w:val="en-US"/>
          </w:rPr>
          <w:t>https://github.com/hmmlearn/hmmlearn</w:t>
        </w:r>
      </w:hyperlink>
      <w:r w:rsidR="002D33AC">
        <w:rPr>
          <w:lang w:val="en-US"/>
        </w:rPr>
        <w:t xml:space="preserve"> </w:t>
      </w:r>
      <w:r w:rsidR="00204198">
        <w:rPr>
          <w:lang w:val="en-US"/>
        </w:rPr>
        <w:t xml:space="preserve">and </w:t>
      </w:r>
      <w:hyperlink r:id="rId9" w:history="1">
        <w:r w:rsidR="00204198" w:rsidRPr="006D14DE">
          <w:rPr>
            <w:rStyle w:val="Hyperlink"/>
            <w:lang w:val="en-US"/>
          </w:rPr>
          <w:t>https://github.com/larsmans/seqlearn</w:t>
        </w:r>
      </w:hyperlink>
      <w:r w:rsidR="005E468C">
        <w:rPr>
          <w:lang w:val="en-US"/>
        </w:rPr>
        <w:t xml:space="preserve"> </w:t>
      </w:r>
    </w:p>
    <w:p w14:paraId="2D5D02C3" w14:textId="70FA5FD0" w:rsidR="003449BF" w:rsidRDefault="003449BF" w:rsidP="003449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Let the instructor know if you want to use any other library</w:t>
      </w:r>
    </w:p>
    <w:p w14:paraId="503AA613" w14:textId="087D5984" w:rsidR="00E86473" w:rsidRPr="0019597D" w:rsidRDefault="0019597D" w:rsidP="0019597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9597D">
        <w:rPr>
          <w:highlight w:val="yellow"/>
          <w:lang w:val="en-US"/>
        </w:rPr>
        <w:t>You may use any neural networks or any other classifiers from the above libraries.</w:t>
      </w:r>
    </w:p>
    <w:p w14:paraId="5B73816B" w14:textId="78ABA574" w:rsidR="00B37A2A" w:rsidRDefault="00B37A2A" w:rsidP="00C33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use someone else's codes.</w:t>
      </w:r>
      <w:r w:rsidR="0096755D">
        <w:rPr>
          <w:lang w:val="en-US"/>
        </w:rPr>
        <w:t xml:space="preserve"> You have to write your own codes and submit as a single </w:t>
      </w:r>
      <w:proofErr w:type="spellStart"/>
      <w:r w:rsidR="0096755D">
        <w:rPr>
          <w:lang w:val="en-US"/>
        </w:rPr>
        <w:t>ipynb</w:t>
      </w:r>
      <w:proofErr w:type="spellEnd"/>
      <w:r w:rsidR="0096755D">
        <w:rPr>
          <w:lang w:val="en-US"/>
        </w:rPr>
        <w:t xml:space="preserve"> file.</w:t>
      </w:r>
      <w:r w:rsidR="00937FA9">
        <w:rPr>
          <w:lang w:val="en-US"/>
        </w:rPr>
        <w:t xml:space="preserve"> But of course, you can use ideas from other</w:t>
      </w:r>
      <w:r w:rsidR="00CB660D">
        <w:rPr>
          <w:lang w:val="en-US"/>
        </w:rPr>
        <w:t>s'</w:t>
      </w:r>
      <w:r w:rsidR="00937FA9">
        <w:rPr>
          <w:lang w:val="en-US"/>
        </w:rPr>
        <w:t xml:space="preserve"> papers.</w:t>
      </w:r>
    </w:p>
    <w:p w14:paraId="041168D3" w14:textId="09A3F8B8" w:rsidR="001459C4" w:rsidRDefault="003007F1" w:rsidP="00007B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test </w:t>
      </w:r>
      <w:r w:rsidR="000B05F5">
        <w:rPr>
          <w:lang w:val="en-US"/>
        </w:rPr>
        <w:t>set</w:t>
      </w:r>
      <w:r>
        <w:rPr>
          <w:lang w:val="en-US"/>
        </w:rPr>
        <w:t xml:space="preserve"> </w:t>
      </w:r>
      <w:r w:rsidR="005D5600">
        <w:rPr>
          <w:lang w:val="en-US"/>
        </w:rPr>
        <w:t xml:space="preserve">will not contain audio (wav) files but </w:t>
      </w:r>
      <w:r w:rsidR="009717CC">
        <w:rPr>
          <w:lang w:val="en-US"/>
        </w:rPr>
        <w:t>spectrogram</w:t>
      </w:r>
      <w:r w:rsidR="00BA4E3F">
        <w:rPr>
          <w:lang w:val="en-US"/>
        </w:rPr>
        <w:t>s</w:t>
      </w:r>
      <w:r w:rsidR="00396E81">
        <w:rPr>
          <w:lang w:val="en-US"/>
        </w:rPr>
        <w:t xml:space="preserve">. </w:t>
      </w:r>
      <w:r w:rsidR="00725D50">
        <w:rPr>
          <w:lang w:val="en-US"/>
        </w:rPr>
        <w:t>T</w:t>
      </w:r>
      <w:r w:rsidR="00396E81">
        <w:rPr>
          <w:lang w:val="en-US"/>
        </w:rPr>
        <w:t xml:space="preserve">he feature extraction </w:t>
      </w:r>
      <w:r w:rsidR="00230427">
        <w:rPr>
          <w:lang w:val="en-US"/>
        </w:rPr>
        <w:t xml:space="preserve">function </w:t>
      </w:r>
      <w:r w:rsidR="00725D50">
        <w:rPr>
          <w:lang w:val="en-US"/>
        </w:rPr>
        <w:t>is available in</w:t>
      </w:r>
      <w:r w:rsidR="009660FC">
        <w:rPr>
          <w:lang w:val="en-US"/>
        </w:rPr>
        <w:t xml:space="preserve"> "</w:t>
      </w:r>
      <w:proofErr w:type="spellStart"/>
      <w:r w:rsidR="009660FC">
        <w:rPr>
          <w:lang w:val="en-US"/>
        </w:rPr>
        <w:t>shared_train</w:t>
      </w:r>
      <w:proofErr w:type="spellEnd"/>
      <w:r w:rsidR="009660FC">
        <w:rPr>
          <w:lang w:val="en-US"/>
        </w:rPr>
        <w:t>/</w:t>
      </w:r>
      <w:proofErr w:type="spellStart"/>
      <w:r w:rsidR="009660FC">
        <w:rPr>
          <w:lang w:val="en-US"/>
        </w:rPr>
        <w:t>utils.ipynb</w:t>
      </w:r>
      <w:proofErr w:type="spellEnd"/>
      <w:r w:rsidR="009660FC">
        <w:rPr>
          <w:lang w:val="en-US"/>
        </w:rPr>
        <w:t>"</w:t>
      </w:r>
      <w:r w:rsidR="00230427">
        <w:rPr>
          <w:lang w:val="en-US"/>
        </w:rPr>
        <w:t>.</w:t>
      </w:r>
    </w:p>
    <w:p w14:paraId="756274FD" w14:textId="79C5EEDC" w:rsidR="00CF2284" w:rsidRDefault="000B05F5" w:rsidP="00CF2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test set will be released for a limited time. You have to </w:t>
      </w:r>
      <w:r w:rsidR="00CF2284">
        <w:rPr>
          <w:lang w:val="en-US"/>
        </w:rPr>
        <w:t>run your codes to predict the labels and submit in csv files</w:t>
      </w:r>
      <w:r w:rsidR="00CF7C68">
        <w:rPr>
          <w:lang w:val="en-US"/>
        </w:rPr>
        <w:t>.</w:t>
      </w:r>
      <w:r w:rsidR="00CF2284">
        <w:rPr>
          <w:lang w:val="en-US"/>
        </w:rPr>
        <w:t xml:space="preserve"> </w:t>
      </w:r>
      <w:r w:rsidR="00CF7C68">
        <w:rPr>
          <w:lang w:val="en-US"/>
        </w:rPr>
        <w:t>T</w:t>
      </w:r>
      <w:r w:rsidR="00CF2284">
        <w:rPr>
          <w:lang w:val="en-US"/>
        </w:rPr>
        <w:t>he format</w:t>
      </w:r>
      <w:r w:rsidR="00CF7C68">
        <w:rPr>
          <w:lang w:val="en-US"/>
        </w:rPr>
        <w:t xml:space="preserve"> will be shared soon.</w:t>
      </w:r>
    </w:p>
    <w:p w14:paraId="39696D87" w14:textId="4AB3F8D7" w:rsidR="00483A18" w:rsidRDefault="00483A18" w:rsidP="00CF2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Grading will be done based on evaluation results, the approach used and the quality of report</w:t>
      </w:r>
      <w:r w:rsidR="00F053BB">
        <w:rPr>
          <w:lang w:val="en-US"/>
        </w:rPr>
        <w:t xml:space="preserve"> (presentation</w:t>
      </w:r>
      <w:r w:rsidR="00EA7E87">
        <w:rPr>
          <w:lang w:val="en-US"/>
        </w:rPr>
        <w:t xml:space="preserve"> – crisp and clear</w:t>
      </w:r>
      <w:r w:rsidR="00F053BB">
        <w:rPr>
          <w:lang w:val="en-US"/>
        </w:rPr>
        <w:t>)</w:t>
      </w:r>
      <w:r>
        <w:rPr>
          <w:lang w:val="en-US"/>
        </w:rPr>
        <w:t>.</w:t>
      </w:r>
      <w:r w:rsidR="00770474">
        <w:rPr>
          <w:lang w:val="en-US"/>
        </w:rPr>
        <w:t xml:space="preserve"> Weightage: </w:t>
      </w:r>
      <w:r w:rsidR="00BC53DB">
        <w:rPr>
          <w:lang w:val="en-US"/>
        </w:rPr>
        <w:t>task 1 results (30%), task 2 results (30%), report and codes (40%).</w:t>
      </w:r>
    </w:p>
    <w:p w14:paraId="0426ADEE" w14:textId="29A425D3" w:rsidR="00EA7E87" w:rsidRDefault="00EA7E87" w:rsidP="00CF2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report should explain your method/approach. It can be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2 pages (A4, 11 font size) long + 1 page for figures. You are encouraged to use figures/block-diagrams (a picture is worth 1000 words).</w:t>
      </w:r>
    </w:p>
    <w:p w14:paraId="1958B95E" w14:textId="23BAA030" w:rsidR="00044593" w:rsidRDefault="00044593" w:rsidP="00044593">
      <w:pPr>
        <w:rPr>
          <w:lang w:val="en-US"/>
        </w:rPr>
      </w:pPr>
      <w:r>
        <w:rPr>
          <w:lang w:val="en-US"/>
        </w:rPr>
        <w:t xml:space="preserve"> </w:t>
      </w:r>
    </w:p>
    <w:p w14:paraId="49A00C55" w14:textId="5061201E" w:rsidR="00611F07" w:rsidRDefault="00843065" w:rsidP="00843065">
      <w:pPr>
        <w:pStyle w:val="Heading1"/>
        <w:rPr>
          <w:lang w:val="en-US"/>
        </w:rPr>
      </w:pPr>
      <w:bookmarkStart w:id="18" w:name="_Toc57459728"/>
      <w:r>
        <w:rPr>
          <w:lang w:val="en-US"/>
        </w:rPr>
        <w:t>Codes and Format</w:t>
      </w:r>
      <w:bookmarkEnd w:id="18"/>
    </w:p>
    <w:p w14:paraId="391A09BF" w14:textId="36F4BEFA" w:rsidR="00073AC5" w:rsidRDefault="00073AC5" w:rsidP="00073AC5">
      <w:pPr>
        <w:rPr>
          <w:lang w:val="en-US"/>
        </w:rPr>
      </w:pPr>
    </w:p>
    <w:p w14:paraId="664F4772" w14:textId="760D1875" w:rsidR="00073AC5" w:rsidRDefault="00073AC5" w:rsidP="00073AC5">
      <w:pPr>
        <w:rPr>
          <w:lang w:val="en-US"/>
        </w:rPr>
      </w:pPr>
      <w:r>
        <w:rPr>
          <w:lang w:val="en-US"/>
        </w:rPr>
        <w:t>On the day of exam, we will release "feats/*.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" for both the tasks, </w:t>
      </w:r>
      <w:r w:rsidR="00127F84">
        <w:rPr>
          <w:lang w:val="en-US"/>
        </w:rPr>
        <w:t>as given in "</w:t>
      </w:r>
      <w:proofErr w:type="spellStart"/>
      <w:r w:rsidR="00127F84">
        <w:rPr>
          <w:lang w:val="en-US"/>
        </w:rPr>
        <w:t>sample_test_task</w:t>
      </w:r>
      <w:proofErr w:type="spellEnd"/>
      <w:r w:rsidR="00127F84">
        <w:rPr>
          <w:lang w:val="en-US"/>
        </w:rPr>
        <w:t>*/".</w:t>
      </w:r>
    </w:p>
    <w:p w14:paraId="01DF7EB8" w14:textId="64AE9320" w:rsidR="00127F84" w:rsidRDefault="00127F84" w:rsidP="00073AC5">
      <w:pPr>
        <w:rPr>
          <w:lang w:val="en-US"/>
        </w:rPr>
      </w:pPr>
    </w:p>
    <w:p w14:paraId="74A3F1F5" w14:textId="06792250" w:rsidR="004441EF" w:rsidRDefault="004441EF" w:rsidP="004441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Functions in utils.py are used to generate "feats/*.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>"</w:t>
      </w:r>
    </w:p>
    <w:p w14:paraId="70261E04" w14:textId="77777777" w:rsidR="0034121D" w:rsidRPr="0034121D" w:rsidRDefault="0034121D" w:rsidP="0034121D">
      <w:pPr>
        <w:ind w:left="360"/>
        <w:rPr>
          <w:lang w:val="en-US"/>
        </w:rPr>
      </w:pPr>
    </w:p>
    <w:p w14:paraId="75EDD19B" w14:textId="4E6DC471" w:rsidR="002C7B73" w:rsidRPr="005C158C" w:rsidRDefault="002C7B73" w:rsidP="004441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During test, you should have your codes ready. </w:t>
      </w:r>
      <w:r w:rsidR="0034121D">
        <w:rPr>
          <w:lang w:val="en-US"/>
        </w:rPr>
        <w:t xml:space="preserve">Read each </w:t>
      </w:r>
      <w:proofErr w:type="spellStart"/>
      <w:r w:rsidR="0034121D">
        <w:rPr>
          <w:lang w:val="en-US"/>
        </w:rPr>
        <w:t>npy</w:t>
      </w:r>
      <w:proofErr w:type="spellEnd"/>
      <w:r w:rsidR="0034121D">
        <w:rPr>
          <w:lang w:val="en-US"/>
        </w:rPr>
        <w:t xml:space="preserve"> file in a folder (say test_task1/) (using e.g., glob) and write your prediction to a csv. Submit this csv. You have limited time (~1hr) to submit.</w:t>
      </w:r>
    </w:p>
    <w:p w14:paraId="184F184E" w14:textId="77777777" w:rsidR="004441EF" w:rsidRPr="00073AC5" w:rsidRDefault="004441EF" w:rsidP="00073AC5">
      <w:pPr>
        <w:rPr>
          <w:lang w:val="en-US"/>
        </w:rPr>
      </w:pPr>
    </w:p>
    <w:p w14:paraId="2211AD81" w14:textId="1ADF82B6" w:rsidR="00843065" w:rsidRDefault="00843065" w:rsidP="00843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evaluation</w:t>
      </w:r>
      <w:r w:rsidR="00BC3EA8">
        <w:rPr>
          <w:lang w:val="en-US"/>
        </w:rPr>
        <w:t>:</w:t>
      </w:r>
      <w:r w:rsidR="00346423">
        <w:rPr>
          <w:lang w:val="en-US"/>
        </w:rPr>
        <w:t xml:space="preserve"> </w:t>
      </w:r>
    </w:p>
    <w:p w14:paraId="3154FD6A" w14:textId="1A462AEF" w:rsidR="00F31AF8" w:rsidRDefault="00F31AF8" w:rsidP="00F31AF8">
      <w:pPr>
        <w:pStyle w:val="ListParagraph"/>
        <w:rPr>
          <w:lang w:val="en-US"/>
        </w:rPr>
      </w:pPr>
      <w:r>
        <w:rPr>
          <w:lang w:val="en-US"/>
        </w:rPr>
        <w:t>Your predicted labels</w:t>
      </w:r>
      <w:r w:rsidR="00DC7E9B">
        <w:rPr>
          <w:lang w:val="en-US"/>
        </w:rPr>
        <w:t xml:space="preserve"> (est.csv)</w:t>
      </w:r>
      <w:r>
        <w:rPr>
          <w:lang w:val="en-US"/>
        </w:rPr>
        <w:t xml:space="preserve"> should be in </w:t>
      </w:r>
      <w:r w:rsidR="00A66FAE">
        <w:rPr>
          <w:lang w:val="en-US"/>
        </w:rPr>
        <w:t xml:space="preserve">the </w:t>
      </w:r>
      <w:r>
        <w:rPr>
          <w:lang w:val="en-US"/>
        </w:rPr>
        <w:t>same format</w:t>
      </w:r>
      <w:r w:rsidR="00714926">
        <w:rPr>
          <w:lang w:val="en-US"/>
        </w:rPr>
        <w:t xml:space="preserve"> as </w:t>
      </w:r>
      <w:r w:rsidR="00DC7E9B">
        <w:rPr>
          <w:lang w:val="en-US"/>
        </w:rPr>
        <w:t>labels.csv</w:t>
      </w:r>
    </w:p>
    <w:p w14:paraId="65A24C8F" w14:textId="285F45FE" w:rsidR="007D3BE3" w:rsidRDefault="007D3BE3" w:rsidP="00F31AF8">
      <w:pPr>
        <w:pStyle w:val="ListParagraph"/>
        <w:rPr>
          <w:lang w:val="en-US"/>
        </w:rPr>
      </w:pPr>
      <w:r>
        <w:rPr>
          <w:lang w:val="en-US"/>
        </w:rPr>
        <w:t>We will use eval_model.py to get your score.</w:t>
      </w:r>
    </w:p>
    <w:p w14:paraId="6A0CF0D8" w14:textId="0D808AEE" w:rsidR="004441EF" w:rsidRDefault="004441EF" w:rsidP="00F31AF8">
      <w:pPr>
        <w:pStyle w:val="ListParagraph"/>
        <w:rPr>
          <w:lang w:val="en-US"/>
        </w:rPr>
      </w:pPr>
    </w:p>
    <w:p w14:paraId="175E74A0" w14:textId="14D076C9" w:rsidR="004441EF" w:rsidRDefault="004441EF" w:rsidP="00F31AF8">
      <w:pPr>
        <w:pStyle w:val="ListParagraph"/>
        <w:rPr>
          <w:lang w:val="en-US"/>
        </w:rPr>
      </w:pPr>
      <w:r>
        <w:rPr>
          <w:lang w:val="en-US"/>
        </w:rPr>
        <w:t>E.g.,</w:t>
      </w:r>
    </w:p>
    <w:p w14:paraId="4F09B195" w14:textId="77777777" w:rsidR="005C158C" w:rsidRDefault="005C158C" w:rsidP="005C158C">
      <w:pPr>
        <w:pStyle w:val="ListParagraph"/>
        <w:rPr>
          <w:lang w:val="en-US"/>
        </w:rPr>
      </w:pPr>
    </w:p>
    <w:p w14:paraId="41ECA5DE" w14:textId="7902EDFA" w:rsidR="007A7B55" w:rsidRPr="00526750" w:rsidRDefault="007A7B55" w:rsidP="007A7B55">
      <w:pPr>
        <w:pStyle w:val="ListParagraph"/>
        <w:rPr>
          <w:rFonts w:ascii="Courier New" w:hAnsi="Courier New" w:cs="Courier New"/>
          <w:lang w:val="en-US"/>
        </w:rPr>
      </w:pPr>
      <w:r w:rsidRPr="00526750">
        <w:rPr>
          <w:rFonts w:ascii="Courier New" w:hAnsi="Courier New" w:cs="Courier New"/>
          <w:lang w:val="en-US"/>
        </w:rPr>
        <w:t xml:space="preserve">$ python eval_model.py </w:t>
      </w:r>
      <w:r w:rsidR="00714926" w:rsidRPr="00714926">
        <w:rPr>
          <w:rFonts w:ascii="Courier New" w:hAnsi="Courier New" w:cs="Courier New"/>
          <w:lang w:val="en-US"/>
        </w:rPr>
        <w:t xml:space="preserve">sample_test_task1/labels.csv </w:t>
      </w:r>
      <w:r w:rsidRPr="00526750">
        <w:rPr>
          <w:rFonts w:ascii="Courier New" w:hAnsi="Courier New" w:cs="Courier New"/>
          <w:lang w:val="en-US"/>
        </w:rPr>
        <w:t>est.csv 1</w:t>
      </w:r>
    </w:p>
    <w:p w14:paraId="2C2C9B83" w14:textId="1822C9CB" w:rsidR="00BC3EA8" w:rsidRPr="00526750" w:rsidRDefault="007A7B55" w:rsidP="007A7B55">
      <w:pPr>
        <w:pStyle w:val="ListParagraph"/>
        <w:rPr>
          <w:rFonts w:ascii="Courier New" w:hAnsi="Courier New" w:cs="Courier New"/>
          <w:lang w:val="en-US"/>
        </w:rPr>
      </w:pPr>
      <w:r w:rsidRPr="00526750">
        <w:rPr>
          <w:rFonts w:ascii="Courier New" w:hAnsi="Courier New" w:cs="Courier New"/>
          <w:lang w:val="en-US"/>
        </w:rPr>
        <w:t>Your score is: 90/100</w:t>
      </w:r>
    </w:p>
    <w:p w14:paraId="09A4408C" w14:textId="77777777" w:rsidR="005C158C" w:rsidRPr="00526750" w:rsidRDefault="005C158C" w:rsidP="007A7B55">
      <w:pPr>
        <w:pStyle w:val="ListParagraph"/>
        <w:rPr>
          <w:rFonts w:ascii="Courier New" w:hAnsi="Courier New" w:cs="Courier New"/>
          <w:lang w:val="en-US"/>
        </w:rPr>
      </w:pPr>
    </w:p>
    <w:p w14:paraId="27E07E4C" w14:textId="2DFF78B0" w:rsidR="005C158C" w:rsidRPr="00526750" w:rsidRDefault="005C158C" w:rsidP="005C158C">
      <w:pPr>
        <w:pStyle w:val="ListParagraph"/>
        <w:rPr>
          <w:rFonts w:ascii="Courier New" w:hAnsi="Courier New" w:cs="Courier New"/>
          <w:lang w:val="en-US"/>
        </w:rPr>
      </w:pPr>
      <w:r w:rsidRPr="00526750">
        <w:rPr>
          <w:rFonts w:ascii="Courier New" w:hAnsi="Courier New" w:cs="Courier New"/>
          <w:lang w:val="en-US"/>
        </w:rPr>
        <w:t xml:space="preserve">$ python eval_model.py </w:t>
      </w:r>
      <w:r w:rsidR="00714926" w:rsidRPr="00714926">
        <w:rPr>
          <w:rFonts w:ascii="Courier New" w:hAnsi="Courier New" w:cs="Courier New"/>
          <w:lang w:val="en-US"/>
        </w:rPr>
        <w:t>sample_test_task</w:t>
      </w:r>
      <w:r w:rsidR="00714926">
        <w:rPr>
          <w:rFonts w:ascii="Courier New" w:hAnsi="Courier New" w:cs="Courier New"/>
          <w:lang w:val="en-US"/>
        </w:rPr>
        <w:t>2</w:t>
      </w:r>
      <w:r w:rsidR="00714926" w:rsidRPr="00714926">
        <w:rPr>
          <w:rFonts w:ascii="Courier New" w:hAnsi="Courier New" w:cs="Courier New"/>
          <w:lang w:val="en-US"/>
        </w:rPr>
        <w:t xml:space="preserve">/labels.csv </w:t>
      </w:r>
      <w:r w:rsidRPr="00526750">
        <w:rPr>
          <w:rFonts w:ascii="Courier New" w:hAnsi="Courier New" w:cs="Courier New"/>
          <w:lang w:val="en-US"/>
        </w:rPr>
        <w:t>est.csv 2</w:t>
      </w:r>
    </w:p>
    <w:p w14:paraId="77D5EC65" w14:textId="45A1A11C" w:rsidR="005C158C" w:rsidRPr="004441EF" w:rsidRDefault="005C158C" w:rsidP="004441EF">
      <w:pPr>
        <w:pStyle w:val="ListParagraph"/>
        <w:rPr>
          <w:rFonts w:ascii="Courier New" w:hAnsi="Courier New" w:cs="Courier New"/>
          <w:lang w:val="en-US"/>
        </w:rPr>
      </w:pPr>
      <w:r w:rsidRPr="00526750">
        <w:rPr>
          <w:rFonts w:ascii="Courier New" w:hAnsi="Courier New" w:cs="Courier New"/>
          <w:lang w:val="en-US"/>
        </w:rPr>
        <w:t>Your score is: 97/100</w:t>
      </w:r>
    </w:p>
    <w:p w14:paraId="7EBFA638" w14:textId="4288D643" w:rsidR="00044593" w:rsidRDefault="0009375D" w:rsidP="0009375D">
      <w:pPr>
        <w:pStyle w:val="Heading1"/>
        <w:rPr>
          <w:lang w:val="en-US"/>
        </w:rPr>
      </w:pPr>
      <w:bookmarkStart w:id="19" w:name="_Toc57459729"/>
      <w:r>
        <w:rPr>
          <w:lang w:val="en-US"/>
        </w:rPr>
        <w:t>Useful Resources</w:t>
      </w:r>
      <w:bookmarkEnd w:id="19"/>
    </w:p>
    <w:p w14:paraId="1690A315" w14:textId="77777777" w:rsidR="00DC5050" w:rsidRPr="00DC5050" w:rsidRDefault="00DC5050" w:rsidP="00DC5050">
      <w:pPr>
        <w:rPr>
          <w:lang w:val="en-US"/>
        </w:rPr>
      </w:pPr>
    </w:p>
    <w:p w14:paraId="1294FC68" w14:textId="29DB2A9A" w:rsidR="00FD68C7" w:rsidRDefault="00AC71A4" w:rsidP="000937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(educational) </w:t>
      </w:r>
      <w:r w:rsidR="00FF3532">
        <w:rPr>
          <w:lang w:val="en-US"/>
        </w:rPr>
        <w:t xml:space="preserve">AED talk by Justin </w:t>
      </w:r>
      <w:proofErr w:type="spellStart"/>
      <w:r w:rsidR="00FF3532">
        <w:rPr>
          <w:lang w:val="en-US"/>
        </w:rPr>
        <w:t>Salamon</w:t>
      </w:r>
      <w:proofErr w:type="spellEnd"/>
      <w:r w:rsidR="00FF3532">
        <w:rPr>
          <w:lang w:val="en-US"/>
        </w:rPr>
        <w:t xml:space="preserve"> </w:t>
      </w:r>
      <w:hyperlink r:id="rId10" w:history="1">
        <w:r w:rsidR="00FF3532" w:rsidRPr="006D14DE">
          <w:rPr>
            <w:rStyle w:val="Hyperlink"/>
            <w:lang w:val="en-US"/>
          </w:rPr>
          <w:t>https://www.youtube.com/watch?v=zvccOFz2KxI&amp;ab_channel=SpeechandAudiointheNortheast%28SANE%29</w:t>
        </w:r>
      </w:hyperlink>
      <w:r w:rsidR="00FF3532">
        <w:rPr>
          <w:lang w:val="en-US"/>
        </w:rPr>
        <w:t xml:space="preserve"> </w:t>
      </w:r>
    </w:p>
    <w:p w14:paraId="04D7129F" w14:textId="2F92174F" w:rsidR="0009375D" w:rsidRDefault="00FD68C7" w:rsidP="000937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(interesting) </w:t>
      </w:r>
      <w:r w:rsidR="0009375D">
        <w:rPr>
          <w:lang w:val="en-US"/>
        </w:rPr>
        <w:t xml:space="preserve">Application of AED </w:t>
      </w:r>
      <w:r>
        <w:rPr>
          <w:lang w:val="en-US"/>
        </w:rPr>
        <w:t xml:space="preserve">in Amazon Alexa: </w:t>
      </w:r>
      <w:hyperlink r:id="rId11" w:history="1">
        <w:r w:rsidRPr="006D14DE">
          <w:rPr>
            <w:rStyle w:val="Hyperlink"/>
            <w:lang w:val="en-US"/>
          </w:rPr>
          <w:t>https://www.youtube.com/watch?v=-nKelNVVblM&amp;ab_channel=Amazonre%3AMARS</w:t>
        </w:r>
      </w:hyperlink>
      <w:r>
        <w:rPr>
          <w:lang w:val="en-US"/>
        </w:rPr>
        <w:t xml:space="preserve"> </w:t>
      </w:r>
    </w:p>
    <w:p w14:paraId="174CFC72" w14:textId="77777777" w:rsidR="00FD68C7" w:rsidRPr="0009375D" w:rsidRDefault="00FD68C7" w:rsidP="0009375D">
      <w:pPr>
        <w:pStyle w:val="ListParagraph"/>
        <w:numPr>
          <w:ilvl w:val="0"/>
          <w:numId w:val="3"/>
        </w:numPr>
        <w:rPr>
          <w:lang w:val="en-US"/>
        </w:rPr>
      </w:pPr>
    </w:p>
    <w:sectPr w:rsidR="00FD68C7" w:rsidRPr="0009375D" w:rsidSect="002B25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918ED"/>
    <w:multiLevelType w:val="hybridMultilevel"/>
    <w:tmpl w:val="2B70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0E52"/>
    <w:multiLevelType w:val="hybridMultilevel"/>
    <w:tmpl w:val="29AA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2500"/>
    <w:multiLevelType w:val="hybridMultilevel"/>
    <w:tmpl w:val="458C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243A"/>
    <w:multiLevelType w:val="hybridMultilevel"/>
    <w:tmpl w:val="1CAE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55C00"/>
    <w:multiLevelType w:val="hybridMultilevel"/>
    <w:tmpl w:val="6E68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73"/>
    <w:rsid w:val="00007BBE"/>
    <w:rsid w:val="0004045E"/>
    <w:rsid w:val="00044593"/>
    <w:rsid w:val="00073AC5"/>
    <w:rsid w:val="0009064F"/>
    <w:rsid w:val="0009375D"/>
    <w:rsid w:val="00097F0D"/>
    <w:rsid w:val="000A70F2"/>
    <w:rsid w:val="000B05F5"/>
    <w:rsid w:val="000D5873"/>
    <w:rsid w:val="000D6EC5"/>
    <w:rsid w:val="000F6B7E"/>
    <w:rsid w:val="00114A7D"/>
    <w:rsid w:val="00127F84"/>
    <w:rsid w:val="00135234"/>
    <w:rsid w:val="00142CDD"/>
    <w:rsid w:val="001459C4"/>
    <w:rsid w:val="00165F78"/>
    <w:rsid w:val="001838A2"/>
    <w:rsid w:val="001879C5"/>
    <w:rsid w:val="0019597D"/>
    <w:rsid w:val="001B5889"/>
    <w:rsid w:val="001E56D8"/>
    <w:rsid w:val="001E5750"/>
    <w:rsid w:val="001F1064"/>
    <w:rsid w:val="001F7A16"/>
    <w:rsid w:val="00204198"/>
    <w:rsid w:val="0023014A"/>
    <w:rsid w:val="00230427"/>
    <w:rsid w:val="002417D6"/>
    <w:rsid w:val="00265DAC"/>
    <w:rsid w:val="00276F8E"/>
    <w:rsid w:val="002B257C"/>
    <w:rsid w:val="002C49C9"/>
    <w:rsid w:val="002C7B73"/>
    <w:rsid w:val="002D042F"/>
    <w:rsid w:val="002D33AC"/>
    <w:rsid w:val="002E5957"/>
    <w:rsid w:val="003007F1"/>
    <w:rsid w:val="003067B4"/>
    <w:rsid w:val="003139F2"/>
    <w:rsid w:val="00337141"/>
    <w:rsid w:val="0034121D"/>
    <w:rsid w:val="003449BF"/>
    <w:rsid w:val="00346423"/>
    <w:rsid w:val="00347E16"/>
    <w:rsid w:val="003554CF"/>
    <w:rsid w:val="00396E81"/>
    <w:rsid w:val="003F3DF2"/>
    <w:rsid w:val="0043748B"/>
    <w:rsid w:val="004441EF"/>
    <w:rsid w:val="00450567"/>
    <w:rsid w:val="00451A69"/>
    <w:rsid w:val="00473650"/>
    <w:rsid w:val="00483A18"/>
    <w:rsid w:val="004B104E"/>
    <w:rsid w:val="004B18E7"/>
    <w:rsid w:val="004F2AA5"/>
    <w:rsid w:val="00521177"/>
    <w:rsid w:val="005222E5"/>
    <w:rsid w:val="00524EB3"/>
    <w:rsid w:val="00526750"/>
    <w:rsid w:val="00560239"/>
    <w:rsid w:val="005C158C"/>
    <w:rsid w:val="005D5600"/>
    <w:rsid w:val="005E468C"/>
    <w:rsid w:val="00611F07"/>
    <w:rsid w:val="00626CD4"/>
    <w:rsid w:val="00660ADE"/>
    <w:rsid w:val="00685397"/>
    <w:rsid w:val="006867F5"/>
    <w:rsid w:val="006A3F8F"/>
    <w:rsid w:val="006B0F7E"/>
    <w:rsid w:val="00714926"/>
    <w:rsid w:val="00725D50"/>
    <w:rsid w:val="00762E3D"/>
    <w:rsid w:val="00770474"/>
    <w:rsid w:val="00775BB6"/>
    <w:rsid w:val="007802FE"/>
    <w:rsid w:val="0079156F"/>
    <w:rsid w:val="00794AAA"/>
    <w:rsid w:val="007A7B55"/>
    <w:rsid w:val="007D3BE3"/>
    <w:rsid w:val="007E25E5"/>
    <w:rsid w:val="00807CC1"/>
    <w:rsid w:val="00824E5D"/>
    <w:rsid w:val="00843065"/>
    <w:rsid w:val="00853FA4"/>
    <w:rsid w:val="00861DC2"/>
    <w:rsid w:val="0086431A"/>
    <w:rsid w:val="008B7B04"/>
    <w:rsid w:val="008C0839"/>
    <w:rsid w:val="008C5B82"/>
    <w:rsid w:val="0091457B"/>
    <w:rsid w:val="00937FA9"/>
    <w:rsid w:val="00944A0F"/>
    <w:rsid w:val="009660FC"/>
    <w:rsid w:val="0096755D"/>
    <w:rsid w:val="00970128"/>
    <w:rsid w:val="009717CC"/>
    <w:rsid w:val="009831F4"/>
    <w:rsid w:val="009847DF"/>
    <w:rsid w:val="009970F8"/>
    <w:rsid w:val="009A7CBB"/>
    <w:rsid w:val="009B5FC5"/>
    <w:rsid w:val="009C2A8D"/>
    <w:rsid w:val="00A05C27"/>
    <w:rsid w:val="00A07367"/>
    <w:rsid w:val="00A2071F"/>
    <w:rsid w:val="00A63D4D"/>
    <w:rsid w:val="00A66FAE"/>
    <w:rsid w:val="00AB0935"/>
    <w:rsid w:val="00AB2579"/>
    <w:rsid w:val="00AC71A4"/>
    <w:rsid w:val="00AD7854"/>
    <w:rsid w:val="00AF007F"/>
    <w:rsid w:val="00B06A32"/>
    <w:rsid w:val="00B114F0"/>
    <w:rsid w:val="00B13B05"/>
    <w:rsid w:val="00B16C2E"/>
    <w:rsid w:val="00B37A2A"/>
    <w:rsid w:val="00B42256"/>
    <w:rsid w:val="00B55DC2"/>
    <w:rsid w:val="00B77BCB"/>
    <w:rsid w:val="00BA4E3F"/>
    <w:rsid w:val="00BC3EA8"/>
    <w:rsid w:val="00BC53DB"/>
    <w:rsid w:val="00C1587E"/>
    <w:rsid w:val="00C32E4E"/>
    <w:rsid w:val="00C33878"/>
    <w:rsid w:val="00C35A42"/>
    <w:rsid w:val="00C60691"/>
    <w:rsid w:val="00C96791"/>
    <w:rsid w:val="00CB5857"/>
    <w:rsid w:val="00CB660D"/>
    <w:rsid w:val="00CF2284"/>
    <w:rsid w:val="00CF7C68"/>
    <w:rsid w:val="00D061F4"/>
    <w:rsid w:val="00D94CCD"/>
    <w:rsid w:val="00D95619"/>
    <w:rsid w:val="00DC5050"/>
    <w:rsid w:val="00DC7E9B"/>
    <w:rsid w:val="00DE38AF"/>
    <w:rsid w:val="00DF1EC2"/>
    <w:rsid w:val="00E20174"/>
    <w:rsid w:val="00E5777A"/>
    <w:rsid w:val="00E658EA"/>
    <w:rsid w:val="00E86473"/>
    <w:rsid w:val="00EA164F"/>
    <w:rsid w:val="00EA2609"/>
    <w:rsid w:val="00EA29B3"/>
    <w:rsid w:val="00EA7E87"/>
    <w:rsid w:val="00EE58EB"/>
    <w:rsid w:val="00F053BB"/>
    <w:rsid w:val="00F23D0C"/>
    <w:rsid w:val="00F25138"/>
    <w:rsid w:val="00F31AF8"/>
    <w:rsid w:val="00FD68C7"/>
    <w:rsid w:val="00FF3532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6786"/>
  <w15:chartTrackingRefBased/>
  <w15:docId w15:val="{414012BB-B878-5D46-BE00-3A7258E8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E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B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24EB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521177"/>
    <w:pPr>
      <w:spacing w:after="200"/>
    </w:pPr>
    <w:rPr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6A3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F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9B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1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4F0"/>
    <w:pPr>
      <w:spacing w:after="100"/>
      <w:ind w:left="240"/>
    </w:pPr>
  </w:style>
  <w:style w:type="paragraph" w:styleId="Title">
    <w:name w:val="Title"/>
    <w:basedOn w:val="Heading1"/>
    <w:next w:val="Normal"/>
    <w:link w:val="TitleChar"/>
    <w:uiPriority w:val="10"/>
    <w:qFormat/>
    <w:rsid w:val="00B06A32"/>
    <w:pPr>
      <w:jc w:val="center"/>
    </w:pPr>
    <w:rPr>
      <w:rFonts w:ascii="Cooper Black" w:hAnsi="Cooper Black"/>
      <w:color w:val="0070C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06A32"/>
    <w:rPr>
      <w:rFonts w:ascii="Cooper Black" w:eastAsiaTheme="majorEastAsia" w:hAnsi="Cooper Black" w:cstheme="majorBidi"/>
      <w:color w:val="0070C0"/>
      <w:sz w:val="32"/>
      <w:szCs w:val="29"/>
      <w:lang w:val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560239"/>
    <w:pPr>
      <w:jc w:val="center"/>
    </w:pPr>
    <w:rPr>
      <w:color w:val="385623" w:themeColor="accent6" w:themeShade="8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60239"/>
    <w:rPr>
      <w:rFonts w:asciiTheme="majorHAnsi" w:eastAsiaTheme="majorEastAsia" w:hAnsiTheme="majorHAnsi" w:cstheme="majorBidi"/>
      <w:color w:val="385623" w:themeColor="accent6" w:themeShade="80"/>
      <w:sz w:val="26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mlearn/hmmlea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idzxvhkKEFh5TbfZ4Rk9cMKZhtLcSbwJ?usp=sharing" TargetMode="External"/><Relationship Id="rId11" Type="http://schemas.openxmlformats.org/officeDocument/2006/relationships/hyperlink" Target="https://www.youtube.com/watch?v=-nKelNVVblM&amp;ab_channel=Amazonre%3AMARS" TargetMode="External"/><Relationship Id="rId5" Type="http://schemas.openxmlformats.org/officeDocument/2006/relationships/hyperlink" Target="https://iitk-my.sharepoint.com/:f:/g/personal/vipular_iitk_ac_in/EqibR9AbEi9GiPeGGOZUeVsBn78UyhMHVF0hL_yAl8IxAg?e=c7upzH" TargetMode="External"/><Relationship Id="rId10" Type="http://schemas.openxmlformats.org/officeDocument/2006/relationships/hyperlink" Target="https://www.youtube.com/watch?v=zvccOFz2KxI&amp;ab_channel=SpeechandAudiointheNortheast%28SANE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smans/seqlear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pular/Library/Group%20Containers/UBF8T346G9.Office/User%20Content.localized/Templates.localized/MLSP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MLSP2019.dotx</Template>
  <TotalTime>188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Arora</dc:creator>
  <cp:keywords/>
  <dc:description/>
  <cp:lastModifiedBy>Vipul Arora</cp:lastModifiedBy>
  <cp:revision>141</cp:revision>
  <dcterms:created xsi:type="dcterms:W3CDTF">2020-11-21T09:12:00Z</dcterms:created>
  <dcterms:modified xsi:type="dcterms:W3CDTF">2020-12-17T08:14:00Z</dcterms:modified>
</cp:coreProperties>
</file>